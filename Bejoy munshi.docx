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RPr="009073D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Pr="00473BD3" w:rsidRDefault="00BC5050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i/>
              </w:rPr>
            </w:pPr>
            <w:r w:rsidRPr="00473BD3">
              <w:rPr>
                <w:rFonts w:ascii="Times New Roman" w:hAnsi="Times New Roman"/>
                <w:i/>
                <w:noProof/>
              </w:rPr>
              <w:drawing>
                <wp:inline distT="0" distB="0" distL="0" distR="0">
                  <wp:extent cx="1426210" cy="1499616"/>
                  <wp:effectExtent l="57150" t="76200" r="135890" b="1200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05" cy="1502870"/>
                          </a:xfrm>
                          <a:prstGeom prst="ellipse">
                            <a:avLst/>
                          </a:prstGeom>
                          <a:noFill/>
                          <a:ln w="25400" cap="rnd">
                            <a:solidFill>
                              <a:schemeClr val="bg2"/>
                            </a:solidFill>
                          </a:ln>
                          <a:effectLst>
                            <a:outerShdw blurRad="50800" dist="50800" dir="2400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880616" w:rsidRDefault="00025901" w:rsidP="00BC5050">
            <w:pPr>
              <w:pStyle w:val="Title"/>
            </w:pPr>
            <w:r>
              <w:t>Bejoy munshi</w:t>
            </w:r>
            <w:r w:rsidR="00DC3EAE">
              <w:t xml:space="preserve"> </w:t>
            </w:r>
          </w:p>
          <w:p w:rsidR="00647A4B" w:rsidRDefault="00647A4B" w:rsidP="00C4452C">
            <w:pPr>
              <w:pStyle w:val="Heading1"/>
            </w:pPr>
            <w:r w:rsidRPr="000F7D04">
              <w:t>Education</w:t>
            </w:r>
          </w:p>
          <w:p w:rsidR="00DC3EAE" w:rsidRPr="00DC3EAE" w:rsidRDefault="00DC3EAE" w:rsidP="00C8535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sz w:val="24"/>
              </w:rPr>
            </w:pPr>
            <w:r w:rsidRPr="00DC3EAE">
              <w:rPr>
                <w:b/>
                <w:sz w:val="24"/>
              </w:rPr>
              <w:t>United International University</w:t>
            </w:r>
          </w:p>
          <w:p w:rsidR="00DC3EAE" w:rsidRPr="00DC3EAE" w:rsidRDefault="00DC3EAE" w:rsidP="00C8535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 w:rsidRPr="00DC3EAE">
              <w:rPr>
                <w:b/>
              </w:rPr>
              <w:t xml:space="preserve">B.Sc. in CSE </w:t>
            </w:r>
          </w:p>
          <w:p w:rsidR="00647A4B" w:rsidRDefault="006615C9" w:rsidP="00C85356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CGPA: 3.16</w:t>
            </w:r>
            <w:r w:rsidR="00DC3EAE">
              <w:t xml:space="preserve"> out of 4.00</w:t>
            </w:r>
          </w:p>
          <w:p w:rsidR="00880616" w:rsidRDefault="00880616" w:rsidP="00DC3EA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647A4B" w:rsidRPr="000F7D04" w:rsidRDefault="00DC3EAE" w:rsidP="00C4452C">
            <w:pPr>
              <w:pStyle w:val="Heading1"/>
            </w:pPr>
            <w:r>
              <w:t>Skills</w:t>
            </w:r>
          </w:p>
          <w:p w:rsidR="00647A4B" w:rsidRPr="00DC3EAE" w:rsidRDefault="00DC3EAE" w:rsidP="003911FB">
            <w:pPr>
              <w:rPr>
                <w:b/>
              </w:rPr>
            </w:pPr>
            <w:r w:rsidRPr="00DC3EAE">
              <w:rPr>
                <w:b/>
                <w:sz w:val="23"/>
                <w:szCs w:val="23"/>
              </w:rPr>
              <w:t>PROGRAMMING</w:t>
            </w:r>
            <w:r>
              <w:rPr>
                <w:b/>
              </w:rPr>
              <w:t xml:space="preserve">:  </w:t>
            </w:r>
            <w:r>
              <w:t>C, JAVA, HTML, CSS, JAVASCRIPT, BOOTSTRAP, PHP</w:t>
            </w:r>
            <w:r w:rsidR="00F041BA">
              <w:t>, MySQL</w:t>
            </w:r>
            <w:r w:rsidR="00880616">
              <w:t>.</w:t>
            </w:r>
          </w:p>
          <w:p w:rsidR="00DC3EAE" w:rsidRDefault="00DC3EAE" w:rsidP="003911FB">
            <w:r w:rsidRPr="00DC3EAE">
              <w:rPr>
                <w:b/>
                <w:sz w:val="23"/>
                <w:szCs w:val="23"/>
              </w:rPr>
              <w:t>EXTRA</w:t>
            </w:r>
            <w:r>
              <w:rPr>
                <w:b/>
              </w:rPr>
              <w:t xml:space="preserve">: </w:t>
            </w:r>
            <w:r w:rsidR="00880616">
              <w:t>MS Word, MS Excel, Power point.</w:t>
            </w:r>
          </w:p>
          <w:p w:rsidR="00880616" w:rsidRPr="00880616" w:rsidRDefault="00880616" w:rsidP="00880616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LANGUAGE</w:t>
            </w:r>
            <w:r w:rsidRPr="00880616">
              <w:rPr>
                <w:b/>
                <w:sz w:val="23"/>
                <w:szCs w:val="23"/>
              </w:rPr>
              <w:t xml:space="preserve">: </w:t>
            </w:r>
            <w:r w:rsidRPr="00880616">
              <w:rPr>
                <w:sz w:val="23"/>
                <w:szCs w:val="23"/>
              </w:rPr>
              <w:t>English, Bangla, Hindi</w:t>
            </w:r>
            <w:r>
              <w:rPr>
                <w:sz w:val="23"/>
                <w:szCs w:val="23"/>
              </w:rPr>
              <w:t>.</w:t>
            </w:r>
          </w:p>
          <w:p w:rsidR="00F041BA" w:rsidRDefault="00F041BA" w:rsidP="00F041BA">
            <w:pPr>
              <w:pStyle w:val="Heading1"/>
            </w:pPr>
            <w:r>
              <w:t>Project</w:t>
            </w:r>
          </w:p>
          <w:p w:rsidR="00880616" w:rsidRDefault="00F041BA" w:rsidP="00F041BA">
            <w:pPr>
              <w:pStyle w:val="Heading1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</w:pPr>
            <w:r w:rsidRPr="00F041BA">
              <w:rPr>
                <w:rFonts w:asciiTheme="minorHAnsi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>Education</w:t>
            </w:r>
            <w:r>
              <w:rPr>
                <w:rFonts w:asciiTheme="minorHAnsi" w:hAnsiTheme="minorHAnsi"/>
                <w:bCs w:val="0"/>
                <w:caps w:val="0"/>
                <w:color w:val="auto"/>
                <w:sz w:val="22"/>
                <w:szCs w:val="22"/>
              </w:rPr>
              <w:t xml:space="preserve"> </w:t>
            </w:r>
            <w:r w:rsidRPr="00F041BA">
              <w:rPr>
                <w:rFonts w:asciiTheme="minorHAnsi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>world</w:t>
            </w:r>
            <w:r w:rsidR="006615C9">
              <w:rPr>
                <w:rFonts w:asciiTheme="minorHAnsi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 xml:space="preserve"> (Voice command</w:t>
            </w:r>
            <w:r>
              <w:rPr>
                <w:rFonts w:asciiTheme="minorHAnsi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>)</w:t>
            </w:r>
          </w:p>
          <w:p w:rsidR="00F041BA" w:rsidRDefault="00F041BA" w:rsidP="00F041BA">
            <w:pPr>
              <w:pStyle w:val="ListParagraph"/>
              <w:numPr>
                <w:ilvl w:val="0"/>
                <w:numId w:val="11"/>
              </w:numPr>
            </w:pPr>
            <w:r>
              <w:t>Student Loan Management System</w:t>
            </w:r>
          </w:p>
          <w:p w:rsidR="00F041BA" w:rsidRDefault="00F041BA" w:rsidP="00F041BA">
            <w:pPr>
              <w:pStyle w:val="ListParagraph"/>
              <w:numPr>
                <w:ilvl w:val="0"/>
                <w:numId w:val="11"/>
              </w:numPr>
            </w:pPr>
            <w:r>
              <w:t>Study Abroad</w:t>
            </w:r>
          </w:p>
          <w:p w:rsidR="00F041BA" w:rsidRDefault="00F041BA" w:rsidP="00F041BA">
            <w:pPr>
              <w:pStyle w:val="ListParagraph"/>
              <w:numPr>
                <w:ilvl w:val="0"/>
                <w:numId w:val="11"/>
              </w:numPr>
            </w:pPr>
            <w:r>
              <w:t>Online Shop (Book Shop)</w:t>
            </w:r>
          </w:p>
          <w:p w:rsidR="00F041BA" w:rsidRPr="00F041BA" w:rsidRDefault="00F041BA" w:rsidP="00F041BA">
            <w:pPr>
              <w:pStyle w:val="ListParagraph"/>
              <w:numPr>
                <w:ilvl w:val="0"/>
                <w:numId w:val="11"/>
              </w:numPr>
            </w:pPr>
            <w:r>
              <w:t xml:space="preserve">Tuition </w:t>
            </w:r>
            <w:r w:rsidR="00473BD3">
              <w:t>Platform</w:t>
            </w:r>
          </w:p>
          <w:p w:rsidR="00F041BA" w:rsidRPr="00F041BA" w:rsidRDefault="00F041BA" w:rsidP="00F041BA"/>
          <w:p w:rsidR="00880616" w:rsidRDefault="00880616" w:rsidP="00880616">
            <w:pPr>
              <w:pStyle w:val="Heading1"/>
            </w:pPr>
            <w:r>
              <w:t>aWARDS</w:t>
            </w:r>
          </w:p>
          <w:p w:rsidR="00647A4B" w:rsidRDefault="00880616" w:rsidP="000F7D04">
            <w:r>
              <w:t>• Champion UIU CSE Project show Advanced Object Oriented Programming (2022) and Project name: (Education World)</w:t>
            </w:r>
          </w:p>
          <w:p w:rsidR="00880616" w:rsidRDefault="00880616" w:rsidP="000F7D04">
            <w:r>
              <w:t>• Champion UIU App forum Project</w:t>
            </w:r>
            <w:r w:rsidR="001E0C50">
              <w:t xml:space="preserve"> Show</w:t>
            </w:r>
            <w:bookmarkStart w:id="0" w:name="_GoBack"/>
            <w:bookmarkEnd w:id="0"/>
            <w:r w:rsidR="00473BD3">
              <w:t>.</w:t>
            </w:r>
            <w:r>
              <w:t xml:space="preserve"> Project name: (Online Shop)</w:t>
            </w:r>
          </w:p>
          <w:p w:rsidR="00880616" w:rsidRDefault="00880616" w:rsidP="000F7D04">
            <w:r>
              <w:t>•Highest marks achiever in Advanced Object Oriented Programming (100/100)</w:t>
            </w:r>
          </w:p>
          <w:p w:rsidR="00647A4B" w:rsidRPr="00590471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RPr="009073D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8E5D464" wp14:editId="1411DB4B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7202F5" w:rsidRDefault="00E85262" w:rsidP="00071E84">
            <w:pPr>
              <w:pStyle w:val="Information"/>
              <w:rPr>
                <w:sz w:val="24"/>
              </w:rPr>
            </w:pPr>
            <w:proofErr w:type="spellStart"/>
            <w:proofErr w:type="gramStart"/>
            <w:r w:rsidRPr="007202F5">
              <w:rPr>
                <w:sz w:val="24"/>
              </w:rPr>
              <w:t>Badda</w:t>
            </w:r>
            <w:proofErr w:type="spellEnd"/>
            <w:r w:rsidRPr="007202F5">
              <w:rPr>
                <w:sz w:val="24"/>
              </w:rPr>
              <w:t xml:space="preserve"> ,</w:t>
            </w:r>
            <w:proofErr w:type="gramEnd"/>
            <w:r w:rsidRPr="007202F5">
              <w:rPr>
                <w:sz w:val="24"/>
              </w:rPr>
              <w:t xml:space="preserve"> Dhaka</w:t>
            </w:r>
          </w:p>
          <w:p w:rsidR="00071E84" w:rsidRPr="00071E84" w:rsidRDefault="00E85262" w:rsidP="00E85262">
            <w:pPr>
              <w:pStyle w:val="Information"/>
            </w:pPr>
            <w:r w:rsidRPr="007202F5">
              <w:rPr>
                <w:sz w:val="24"/>
              </w:rPr>
              <w:t>H : 52, R : 52, D.I.T Project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0C16935B" wp14:editId="591FCBFF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7202F5" w:rsidRDefault="007202F5" w:rsidP="00E85262">
            <w:pPr>
              <w:pStyle w:val="Information"/>
            </w:pPr>
          </w:p>
          <w:p w:rsidR="00071E84" w:rsidRPr="00222466" w:rsidRDefault="00E85262" w:rsidP="00E85262">
            <w:pPr>
              <w:pStyle w:val="Information"/>
            </w:pPr>
            <w:r w:rsidRPr="007202F5">
              <w:rPr>
                <w:sz w:val="24"/>
              </w:rPr>
              <w:t>01406480752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3E1C97C" wp14:editId="77FB5756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7202F5" w:rsidRDefault="007202F5" w:rsidP="00E85262">
            <w:pPr>
              <w:pStyle w:val="Information"/>
            </w:pPr>
          </w:p>
          <w:p w:rsidR="00071E84" w:rsidRPr="00222466" w:rsidRDefault="00E85262" w:rsidP="00E85262">
            <w:pPr>
              <w:pStyle w:val="Information"/>
            </w:pPr>
            <w:r w:rsidRPr="007202F5">
              <w:rPr>
                <w:sz w:val="24"/>
              </w:rPr>
              <w:t>bmunshi649@gmail.com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64546B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00526E6A" wp14:editId="756288D5">
                  <wp:extent cx="394335" cy="394335"/>
                  <wp:effectExtent l="0" t="0" r="571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42746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64546B" w:rsidP="00222466">
            <w:pPr>
              <w:pStyle w:val="Information"/>
            </w:pPr>
            <w:r w:rsidRPr="007202F5">
              <w:rPr>
                <w:sz w:val="24"/>
              </w:rPr>
              <w:t>https://github.com/BEJOY474</w:t>
            </w: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RPr="007202F5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7202F5" w:rsidRPr="007202F5" w:rsidRDefault="007202F5" w:rsidP="00BC5050">
            <w:pPr>
              <w:pStyle w:val="Information"/>
              <w:jc w:val="both"/>
              <w:rPr>
                <w:sz w:val="23"/>
                <w:szCs w:val="23"/>
              </w:rPr>
            </w:pPr>
          </w:p>
        </w:tc>
        <w:tc>
          <w:tcPr>
            <w:tcW w:w="1062" w:type="dxa"/>
          </w:tcPr>
          <w:p w:rsidR="00647A4B" w:rsidRPr="007202F5" w:rsidRDefault="00647A4B" w:rsidP="00222466">
            <w:pPr>
              <w:rPr>
                <w:sz w:val="23"/>
                <w:szCs w:val="23"/>
              </w:rPr>
            </w:pPr>
          </w:p>
        </w:tc>
        <w:tc>
          <w:tcPr>
            <w:tcW w:w="6137" w:type="dxa"/>
            <w:vMerge/>
          </w:tcPr>
          <w:p w:rsidR="00647A4B" w:rsidRPr="007202F5" w:rsidRDefault="00647A4B" w:rsidP="00222466">
            <w:pPr>
              <w:rPr>
                <w:sz w:val="23"/>
                <w:szCs w:val="23"/>
              </w:rPr>
            </w:pPr>
          </w:p>
        </w:tc>
      </w:tr>
    </w:tbl>
    <w:p w:rsidR="007F5B63" w:rsidRPr="00CE1E3D" w:rsidRDefault="00C85356" w:rsidP="00C85356">
      <w:pPr>
        <w:pStyle w:val="BodyText"/>
        <w:tabs>
          <w:tab w:val="left" w:pos="1590"/>
        </w:tabs>
      </w:pPr>
      <w:r>
        <w:tab/>
      </w:r>
    </w:p>
    <w:sectPr w:rsidR="007F5B63" w:rsidRPr="00CE1E3D" w:rsidSect="00647A4B">
      <w:headerReference w:type="default" r:id="rId19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555" w:rsidRDefault="00210555" w:rsidP="00590471">
      <w:r>
        <w:separator/>
      </w:r>
    </w:p>
  </w:endnote>
  <w:endnote w:type="continuationSeparator" w:id="0">
    <w:p w:rsidR="00210555" w:rsidRDefault="0021055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555" w:rsidRDefault="00210555" w:rsidP="00590471">
      <w:r>
        <w:separator/>
      </w:r>
    </w:p>
  </w:footnote>
  <w:footnote w:type="continuationSeparator" w:id="0">
    <w:p w:rsidR="00210555" w:rsidRDefault="0021055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4A506DE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uYhg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40116"/>
    <w:multiLevelType w:val="hybridMultilevel"/>
    <w:tmpl w:val="B53C6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73947"/>
    <w:multiLevelType w:val="hybridMultilevel"/>
    <w:tmpl w:val="CFB86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F7"/>
    <w:rsid w:val="00025901"/>
    <w:rsid w:val="00060042"/>
    <w:rsid w:val="00071E84"/>
    <w:rsid w:val="000B37CD"/>
    <w:rsid w:val="000B45C8"/>
    <w:rsid w:val="000F7D04"/>
    <w:rsid w:val="00142F43"/>
    <w:rsid w:val="00150ABD"/>
    <w:rsid w:val="001533B7"/>
    <w:rsid w:val="00165697"/>
    <w:rsid w:val="001E0C50"/>
    <w:rsid w:val="001F5586"/>
    <w:rsid w:val="00210555"/>
    <w:rsid w:val="00222466"/>
    <w:rsid w:val="00254BDD"/>
    <w:rsid w:val="002E5E62"/>
    <w:rsid w:val="003911FB"/>
    <w:rsid w:val="004566B5"/>
    <w:rsid w:val="00472C27"/>
    <w:rsid w:val="00473BD3"/>
    <w:rsid w:val="004779CF"/>
    <w:rsid w:val="004B4268"/>
    <w:rsid w:val="00507E82"/>
    <w:rsid w:val="00555003"/>
    <w:rsid w:val="005801E5"/>
    <w:rsid w:val="00587DBA"/>
    <w:rsid w:val="00590471"/>
    <w:rsid w:val="005D01FA"/>
    <w:rsid w:val="0064546B"/>
    <w:rsid w:val="00647A4B"/>
    <w:rsid w:val="006615C9"/>
    <w:rsid w:val="00716927"/>
    <w:rsid w:val="007202F5"/>
    <w:rsid w:val="00735D93"/>
    <w:rsid w:val="007443A0"/>
    <w:rsid w:val="007703AC"/>
    <w:rsid w:val="007F54A0"/>
    <w:rsid w:val="007F5B63"/>
    <w:rsid w:val="00846CB9"/>
    <w:rsid w:val="008472E9"/>
    <w:rsid w:val="00880616"/>
    <w:rsid w:val="008C2CFC"/>
    <w:rsid w:val="008F6E2E"/>
    <w:rsid w:val="009073D7"/>
    <w:rsid w:val="00996C0B"/>
    <w:rsid w:val="009C2E65"/>
    <w:rsid w:val="00A35586"/>
    <w:rsid w:val="00B6466C"/>
    <w:rsid w:val="00BC5050"/>
    <w:rsid w:val="00BF4D49"/>
    <w:rsid w:val="00C1460E"/>
    <w:rsid w:val="00C4452C"/>
    <w:rsid w:val="00C85356"/>
    <w:rsid w:val="00CD5806"/>
    <w:rsid w:val="00CE1E3D"/>
    <w:rsid w:val="00D6557B"/>
    <w:rsid w:val="00DC3EAE"/>
    <w:rsid w:val="00DF2F8A"/>
    <w:rsid w:val="00E47718"/>
    <w:rsid w:val="00E85262"/>
    <w:rsid w:val="00E90A60"/>
    <w:rsid w:val="00EB7708"/>
    <w:rsid w:val="00EE7E09"/>
    <w:rsid w:val="00F0223C"/>
    <w:rsid w:val="00F041BA"/>
    <w:rsid w:val="00F51250"/>
    <w:rsid w:val="00F51DAD"/>
    <w:rsid w:val="00FA37E0"/>
    <w:rsid w:val="00FA6AE1"/>
    <w:rsid w:val="00FD44F7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41206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joy\AppData\Roaming\Microsoft\Templates\Playful%20busines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230F27-CF6E-49B0-AC51-0402CAA6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2023-11-10T11:38:00Z</dcterms:created>
  <dcterms:modified xsi:type="dcterms:W3CDTF">2024-05-25T14:03:00Z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